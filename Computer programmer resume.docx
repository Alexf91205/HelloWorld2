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090"/>
        <w:gridCol w:w="51"/>
        <w:gridCol w:w="2039"/>
      </w:tblGrid>
      <w:tr w:rsidR="008E18D5" w:rsidRPr="00DE7766" w:rsidTr="00AC26FD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A07D6A" w:rsidRDefault="001E0CD7" w:rsidP="00116379">
            <w:pPr>
              <w:pStyle w:val="ContactInfo"/>
            </w:pPr>
            <w:r>
              <w:t>Alexander Fernandez</w:t>
            </w:r>
          </w:p>
          <w:p w:rsidR="008E18D5" w:rsidRPr="00DE7766" w:rsidRDefault="001E0CD7" w:rsidP="00116379">
            <w:pPr>
              <w:pStyle w:val="ContactInfo"/>
            </w:pPr>
            <w:r>
              <w:t>268 Alta Vista Way</w:t>
            </w:r>
          </w:p>
          <w:p w:rsidR="008E18D5" w:rsidRDefault="001E0CD7" w:rsidP="00116379">
            <w:pPr>
              <w:pStyle w:val="ContactInfo"/>
            </w:pPr>
            <w:r>
              <w:t>323-944-9095</w:t>
            </w:r>
          </w:p>
          <w:p w:rsidR="00C069B4" w:rsidRPr="00DE7766" w:rsidRDefault="001E0CD7" w:rsidP="001E0CD7">
            <w:pPr>
              <w:pStyle w:val="ContactInfo"/>
            </w:pPr>
            <w:r>
              <w:t>Batesstudent04@msn.com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AC26FD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A84E65" w:rsidRDefault="001E0CD7" w:rsidP="001E0CD7">
            <w:r>
              <w:t xml:space="preserve">Over a few months of web development practice. </w:t>
            </w:r>
          </w:p>
        </w:tc>
      </w:tr>
      <w:tr w:rsidR="009548CA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Computer skills</w:t>
            </w:r>
          </w:p>
        </w:tc>
      </w:tr>
      <w:tr w:rsidR="009548CA" w:rsidRPr="00DE7766" w:rsidTr="00AC26FD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16379" w:rsidRDefault="00D4662D" w:rsidP="00116379">
            <w:pPr>
              <w:pStyle w:val="Heading2"/>
            </w:pPr>
            <w:r w:rsidRPr="00116379">
              <w:t>Languages</w:t>
            </w:r>
          </w:p>
          <w:p w:rsidR="00D4662D" w:rsidRPr="00116379" w:rsidRDefault="001E0CD7" w:rsidP="00116379">
            <w:pPr>
              <w:pStyle w:val="ListParagraph"/>
            </w:pPr>
            <w:r>
              <w:t xml:space="preserve">Proficient with: HTML, CSS,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</w:p>
          <w:p w:rsidR="001E0CD7" w:rsidRDefault="001E0CD7" w:rsidP="001E0CD7">
            <w:pPr>
              <w:pStyle w:val="ListParagraph"/>
            </w:pPr>
            <w:r>
              <w:t xml:space="preserve">Familiar with: Angular JS, </w:t>
            </w:r>
            <w:r w:rsidR="000B419A">
              <w:t xml:space="preserve">Node JS, </w:t>
            </w:r>
            <w:proofErr w:type="spellStart"/>
            <w:r w:rsidR="000B419A">
              <w:t>Practitest</w:t>
            </w:r>
            <w:proofErr w:type="spellEnd"/>
            <w:r w:rsidR="000B419A">
              <w:t xml:space="preserve">, </w:t>
            </w:r>
            <w:proofErr w:type="spellStart"/>
            <w:r w:rsidR="000B419A">
              <w:t>Github</w:t>
            </w:r>
            <w:proofErr w:type="spellEnd"/>
            <w:r w:rsidR="000B419A">
              <w:t xml:space="preserve">, </w:t>
            </w:r>
            <w:bookmarkStart w:id="0" w:name="_GoBack"/>
            <w:bookmarkEnd w:id="0"/>
          </w:p>
          <w:p w:rsidR="00D4662D" w:rsidRDefault="0010077D" w:rsidP="00116379">
            <w:pPr>
              <w:pStyle w:val="Heading2"/>
            </w:pPr>
            <w:r>
              <w:t>Software</w:t>
            </w:r>
          </w:p>
          <w:sdt>
            <w:sdtPr>
              <w:id w:val="2495790"/>
              <w:placeholder>
                <w:docPart w:val="4948B885A3FD420683718A94FED4D750"/>
              </w:placeholder>
              <w:temporary/>
              <w:showingPlcHdr/>
            </w:sdtPr>
            <w:sdtEndPr/>
            <w:sdtContent>
              <w:p w:rsidR="00D4662D" w:rsidRDefault="007D5AB6" w:rsidP="00116379">
                <w:pPr>
                  <w:pStyle w:val="ListParagraph"/>
                </w:pPr>
                <w:r>
                  <w:t>Database: Microsoft SQL Server and Microsoft Access</w:t>
                </w:r>
              </w:p>
            </w:sdtContent>
          </w:sdt>
          <w:sdt>
            <w:sdtPr>
              <w:id w:val="2495819"/>
              <w:placeholder>
                <w:docPart w:val="D7AD01F9D5004FFBBC589F924E878551"/>
              </w:placeholder>
              <w:temporary/>
              <w:showingPlcHdr/>
            </w:sdtPr>
            <w:sdtEndPr/>
            <w:sdtContent>
              <w:p w:rsidR="009548CA" w:rsidRDefault="007D5AB6" w:rsidP="007D5AB6">
                <w:pPr>
                  <w:pStyle w:val="ListParagraph"/>
                </w:pPr>
                <w:r>
                  <w:t>Platforms: Microsoft Windows</w:t>
                </w:r>
                <w:r>
                  <w:rPr>
                    <w:rFonts w:cs="Tahoma"/>
                  </w:rPr>
                  <w:t>®</w:t>
                </w:r>
                <w:r>
                  <w:t xml:space="preserve"> XP and Microsoft Windows 7</w:t>
                </w:r>
              </w:p>
            </w:sdtContent>
          </w:sdt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/>
        </w:tc>
        <w:sdt>
          <w:sdtPr>
            <w:id w:val="2495877"/>
            <w:placeholder>
              <w:docPart w:val="1867BA7D6CC9495897326FC34AAADF00"/>
            </w:placeholder>
            <w:temporary/>
            <w:showingPlcHdr/>
          </w:sdtPr>
          <w:sdtEndPr/>
          <w:sdtContent>
            <w:tc>
              <w:tcPr>
                <w:tcW w:w="6250" w:type="dxa"/>
                <w:tcBorders>
                  <w:top w:val="single" w:sz="4" w:space="0" w:color="7F7F7F" w:themeColor="text1" w:themeTint="80"/>
                  <w:left w:val="nil"/>
                  <w:bottom w:val="nil"/>
                  <w:right w:val="nil"/>
                </w:tcBorders>
              </w:tcPr>
              <w:p w:rsidR="006962EF" w:rsidRPr="00DE7766" w:rsidRDefault="007D5AB6" w:rsidP="007D5AB6">
                <w:pPr>
                  <w:pStyle w:val="Heading2"/>
                </w:pPr>
                <w:r>
                  <w:t>Programmer Analyst</w:t>
                </w:r>
              </w:p>
            </w:tc>
          </w:sdtContent>
        </w:sdt>
        <w:sdt>
          <w:sdtPr>
            <w:id w:val="2495847"/>
            <w:placeholder>
              <w:docPart w:val="7493DE8C653444F38F0EB44BC1502D41"/>
            </w:placeholder>
            <w:temporary/>
            <w:showingPlcHdr/>
          </w:sdtPr>
          <w:sdtEndPr/>
          <w:sdtContent>
            <w:tc>
              <w:tcPr>
                <w:tcW w:w="2140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nil"/>
                  <w:right w:val="nil"/>
                </w:tcBorders>
              </w:tcPr>
              <w:p w:rsidR="006962EF" w:rsidRPr="00DE7766" w:rsidRDefault="007D5AB6" w:rsidP="007D5AB6">
                <w:pPr>
                  <w:pStyle w:val="Dates"/>
                </w:pPr>
                <w:r>
                  <w:t>[Dates]</w:t>
                </w:r>
              </w:p>
            </w:tc>
          </w:sdtContent>
        </w:sdt>
      </w:tr>
      <w:tr w:rsidR="006962EF" w:rsidRPr="00DE7766" w:rsidTr="00AC26FD">
        <w:trPr>
          <w:trHeight w:val="1098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2495906"/>
              <w:placeholder>
                <w:docPart w:val="4E15BD016E974FEAA323A1DB9436479A"/>
              </w:placeholder>
              <w:temporary/>
              <w:showingPlcHdr/>
            </w:sdtPr>
            <w:sdtEndPr/>
            <w:sdtContent>
              <w:p w:rsidR="006962EF" w:rsidRPr="00D97489" w:rsidRDefault="007D5AB6" w:rsidP="007D5AB6">
                <w:pPr>
                  <w:pStyle w:val="Location"/>
                </w:pPr>
                <w:r>
                  <w:t>[Company Name]</w:t>
                </w:r>
              </w:p>
            </w:sdtContent>
          </w:sdt>
          <w:sdt>
            <w:sdtPr>
              <w:id w:val="2495991"/>
              <w:placeholder>
                <w:docPart w:val="CB2AA170DDC14A16B041BBA93BE24AE2"/>
              </w:placeholder>
              <w:temporary/>
              <w:showingPlcHdr/>
            </w:sdtPr>
            <w:sdtEndPr/>
            <w:sdtContent>
              <w:p w:rsidR="00D4662D" w:rsidRPr="0010077D" w:rsidRDefault="007D5AB6" w:rsidP="00116379">
                <w:pPr>
                  <w:pStyle w:val="ListParagraph"/>
                </w:pPr>
                <w:r w:rsidRPr="00D4662D">
                  <w:t>Primary responsibilities include design and development of server code.</w:t>
                </w:r>
              </w:p>
            </w:sdtContent>
          </w:sdt>
          <w:sdt>
            <w:sdtPr>
              <w:id w:val="2496019"/>
              <w:placeholder>
                <w:docPart w:val="8C7D069BAE3546D480721B2FD126E500"/>
              </w:placeholder>
              <w:temporary/>
              <w:showingPlcHdr/>
            </w:sdtPr>
            <w:sdtEndPr/>
            <w:sdtContent>
              <w:p w:rsidR="00D4662D" w:rsidRPr="0010077D" w:rsidRDefault="007D5AB6" w:rsidP="00116379">
                <w:pPr>
                  <w:pStyle w:val="ListParagraph"/>
                </w:pPr>
                <w:r w:rsidRPr="00D4662D">
                  <w:t>Developed and tested new financial reporting system using Visual Basic.</w:t>
                </w:r>
              </w:p>
            </w:sdtContent>
          </w:sdt>
          <w:sdt>
            <w:sdtPr>
              <w:id w:val="2496047"/>
              <w:placeholder>
                <w:docPart w:val="459A0244F1A448128CB628B6AA4FC417"/>
              </w:placeholder>
              <w:temporary/>
              <w:showingPlcHdr/>
            </w:sdtPr>
            <w:sdtEndPr/>
            <w:sdtContent>
              <w:p w:rsidR="006962EF" w:rsidRPr="00D4662D" w:rsidRDefault="007D5AB6" w:rsidP="007D5AB6">
                <w:pPr>
                  <w:pStyle w:val="ListParagraph"/>
                </w:pPr>
                <w:r w:rsidRPr="00D4662D">
                  <w:t>Performed Y2K modifications on existing financial software.</w:t>
                </w:r>
              </w:p>
            </w:sdtContent>
          </w:sdt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sdt>
          <w:sdtPr>
            <w:id w:val="2496075"/>
            <w:placeholder>
              <w:docPart w:val="21F76B57493A4358A7CFF042AC8F8D52"/>
            </w:placeholder>
            <w:temporary/>
            <w:showingPlcHdr/>
          </w:sdtPr>
          <w:sdtEndPr/>
          <w:sdtContent>
            <w:tc>
              <w:tcPr>
                <w:tcW w:w="630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962EF" w:rsidRPr="00DE7766" w:rsidRDefault="007D5AB6" w:rsidP="00116379">
                <w:pPr>
                  <w:pStyle w:val="Heading2"/>
                </w:pPr>
                <w:r>
                  <w:t>Programmer Analyst</w:t>
                </w:r>
              </w:p>
            </w:tc>
          </w:sdtContent>
        </w:sdt>
        <w:sdt>
          <w:sdtPr>
            <w:id w:val="2495874"/>
            <w:placeholder>
              <w:docPart w:val="5D0669AFDB954174B64FEE68BA9534B0"/>
            </w:placeholder>
            <w:temporary/>
            <w:showingPlcHdr/>
          </w:sdtPr>
          <w:sdtEndPr/>
          <w:sdtContent>
            <w:tc>
              <w:tcPr>
                <w:tcW w:w="208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962EF" w:rsidRPr="00F510D1" w:rsidRDefault="007D5AB6" w:rsidP="00F510D1">
                <w:pPr>
                  <w:pStyle w:val="Dates"/>
                </w:pPr>
                <w:r>
                  <w:t>[Dates]</w:t>
                </w:r>
              </w:p>
            </w:tc>
          </w:sdtContent>
        </w:sdt>
      </w:tr>
      <w:tr w:rsidR="006962EF" w:rsidRPr="00DE7766" w:rsidTr="00AC26FD">
        <w:trPr>
          <w:trHeight w:val="102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2496076"/>
              <w:placeholder>
                <w:docPart w:val="C89D0D878465453487C9996930C1451A"/>
              </w:placeholder>
              <w:temporary/>
              <w:showingPlcHdr/>
            </w:sdtPr>
            <w:sdtEndPr/>
            <w:sdtContent>
              <w:p w:rsidR="007D5AB6" w:rsidRDefault="007D5AB6" w:rsidP="007D5AB6">
                <w:pPr>
                  <w:pStyle w:val="Location"/>
                  <w:rPr>
                    <w:i w:val="0"/>
                  </w:rPr>
                </w:pPr>
                <w:r>
                  <w:t>[Company Name]</w:t>
                </w:r>
              </w:p>
            </w:sdtContent>
          </w:sdt>
          <w:sdt>
            <w:sdtPr>
              <w:id w:val="2496077"/>
              <w:placeholder>
                <w:docPart w:val="64685BE41DC34D5DAEAE8D5F745C60E5"/>
              </w:placeholder>
              <w:temporary/>
              <w:showingPlcHdr/>
            </w:sdtPr>
            <w:sdtEndPr/>
            <w:sdtContent>
              <w:p w:rsidR="00AF1168" w:rsidRPr="00D97489" w:rsidRDefault="007D5AB6" w:rsidP="00116379">
                <w:pPr>
                  <w:pStyle w:val="ListParagraph"/>
                </w:pPr>
                <w:r>
                  <w:t>Developed online and batch test plans using Y2K critical test dates.</w:t>
                </w:r>
              </w:p>
            </w:sdtContent>
          </w:sdt>
          <w:sdt>
            <w:sdtPr>
              <w:id w:val="2496105"/>
              <w:placeholder>
                <w:docPart w:val="849F690E42674106864207FCB455C795"/>
              </w:placeholder>
              <w:temporary/>
              <w:showingPlcHdr/>
            </w:sdtPr>
            <w:sdtEndPr/>
            <w:sdtContent>
              <w:p w:rsidR="00AF1168" w:rsidRPr="00D97489" w:rsidRDefault="007D5AB6" w:rsidP="00116379">
                <w:pPr>
                  <w:pStyle w:val="ListParagraph"/>
                </w:pPr>
                <w:r>
                  <w:t>Developed and tested the new inventory management system using C++.</w:t>
                </w:r>
              </w:p>
            </w:sdtContent>
          </w:sdt>
          <w:sdt>
            <w:sdtPr>
              <w:id w:val="2496133"/>
              <w:placeholder>
                <w:docPart w:val="9877B8049EBB4B07958BF570E74C3233"/>
              </w:placeholder>
              <w:temporary/>
              <w:showingPlcHdr/>
            </w:sdtPr>
            <w:sdtEndPr/>
            <w:sdtContent>
              <w:p w:rsidR="006962EF" w:rsidRPr="00DE7766" w:rsidRDefault="007D5AB6" w:rsidP="007D5AB6">
                <w:pPr>
                  <w:pStyle w:val="ListParagraph"/>
                </w:pPr>
                <w:r>
                  <w:t>Modified and tested order processing system using C++.</w:t>
                </w:r>
              </w:p>
            </w:sdtContent>
          </w:sdt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sdt>
          <w:sdtPr>
            <w:id w:val="2496161"/>
            <w:placeholder>
              <w:docPart w:val="B2FA68A5538C4A6388B7F6BBAC123F03"/>
            </w:placeholder>
            <w:temporary/>
            <w:showingPlcHdr/>
          </w:sdtPr>
          <w:sdtEndPr/>
          <w:sdtContent>
            <w:tc>
              <w:tcPr>
                <w:tcW w:w="630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962EF" w:rsidRPr="00D97489" w:rsidRDefault="007D5AB6" w:rsidP="007D5AB6">
                <w:pPr>
                  <w:pStyle w:val="Heading2"/>
                </w:pPr>
                <w:r>
                  <w:t>Information System Specialist</w:t>
                </w:r>
              </w:p>
            </w:tc>
          </w:sdtContent>
        </w:sdt>
        <w:sdt>
          <w:sdtPr>
            <w:id w:val="2495875"/>
            <w:placeholder>
              <w:docPart w:val="9B09AA3D74A14CE09273717A57B1218B"/>
            </w:placeholder>
            <w:temporary/>
            <w:showingPlcHdr/>
          </w:sdtPr>
          <w:sdtEndPr/>
          <w:sdtContent>
            <w:tc>
              <w:tcPr>
                <w:tcW w:w="208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6962EF" w:rsidRPr="00D97489" w:rsidRDefault="007D5AB6" w:rsidP="006962EF">
                <w:pPr>
                  <w:pStyle w:val="Dates"/>
                </w:pPr>
                <w:r>
                  <w:t>[Dates]</w:t>
                </w:r>
              </w:p>
            </w:tc>
          </w:sdtContent>
        </w:sdt>
      </w:tr>
      <w:tr w:rsidR="00D4662D" w:rsidRPr="00DE7766" w:rsidTr="00AC26FD">
        <w:trPr>
          <w:trHeight w:val="1350"/>
        </w:trPr>
        <w:tc>
          <w:tcPr>
            <w:tcW w:w="466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DE7766" w:rsidRDefault="00D4662D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sdt>
            <w:sdtPr>
              <w:id w:val="2496190"/>
              <w:placeholder>
                <w:docPart w:val="1A4775AA05FF47F28089D6988824BAAD"/>
              </w:placeholder>
              <w:temporary/>
              <w:showingPlcHdr/>
            </w:sdtPr>
            <w:sdtEndPr/>
            <w:sdtContent>
              <w:p w:rsidR="007D5AB6" w:rsidRDefault="007D5AB6" w:rsidP="007D5AB6">
                <w:pPr>
                  <w:pStyle w:val="Location"/>
                  <w:rPr>
                    <w:i w:val="0"/>
                  </w:rPr>
                </w:pPr>
                <w:r>
                  <w:t>[Company Name]</w:t>
                </w:r>
              </w:p>
            </w:sdtContent>
          </w:sdt>
          <w:sdt>
            <w:sdtPr>
              <w:id w:val="2496191"/>
              <w:placeholder>
                <w:docPart w:val="DDFBBD7AD5D042E8B6353E2A94A708C8"/>
              </w:placeholder>
              <w:temporary/>
              <w:showingPlcHdr/>
            </w:sdtPr>
            <w:sdtEndPr/>
            <w:sdtContent>
              <w:p w:rsidR="00D4662D" w:rsidRPr="00D4662D" w:rsidRDefault="007D5AB6" w:rsidP="00116379">
                <w:pPr>
                  <w:pStyle w:val="ListParagraph"/>
                </w:pPr>
                <w:r w:rsidRPr="00D4662D">
                  <w:t xml:space="preserve">Provided object-oriented design, programming and implementation support to the customer </w:t>
                </w:r>
                <w:r>
                  <w:t>billing system, written in C++.</w:t>
                </w:r>
              </w:p>
            </w:sdtContent>
          </w:sdt>
          <w:sdt>
            <w:sdtPr>
              <w:id w:val="2496219"/>
              <w:placeholder>
                <w:docPart w:val="C8020876490D42788A07F60B11DB4BDD"/>
              </w:placeholder>
              <w:temporary/>
              <w:showingPlcHdr/>
            </w:sdtPr>
            <w:sdtEndPr/>
            <w:sdtContent>
              <w:p w:rsidR="00D4662D" w:rsidRPr="00D4662D" w:rsidRDefault="007D5AB6" w:rsidP="00116379">
                <w:pPr>
                  <w:pStyle w:val="ListParagraph"/>
                </w:pPr>
                <w:r w:rsidRPr="00D4662D">
                  <w:t>Prepared test plans and data, and user documentation for customer billing system.</w:t>
                </w:r>
              </w:p>
            </w:sdtContent>
          </w:sdt>
          <w:sdt>
            <w:sdtPr>
              <w:id w:val="2496247"/>
              <w:placeholder>
                <w:docPart w:val="57341D99A0134559894E0C0B3ED12CED"/>
              </w:placeholder>
              <w:temporary/>
              <w:showingPlcHdr/>
            </w:sdtPr>
            <w:sdtEndPr/>
            <w:sdtContent>
              <w:p w:rsidR="00D4662D" w:rsidRPr="00D4662D" w:rsidRDefault="007D5AB6" w:rsidP="007D5AB6">
                <w:pPr>
                  <w:pStyle w:val="ListParagraph"/>
                </w:pPr>
                <w:r w:rsidRPr="00D4662D">
                  <w:t>Problem-solved hardware issues with fault-tolerant hard drives.</w:t>
                </w:r>
              </w:p>
            </w:sdtContent>
          </w:sdt>
        </w:tc>
      </w:tr>
      <w:tr w:rsidR="006962EF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1E0CD7" w:rsidP="001E0CD7">
            <w:pPr>
              <w:pStyle w:val="Heading2"/>
            </w:pPr>
            <w:r>
              <w:t>Job Train</w:t>
            </w:r>
          </w:p>
        </w:tc>
        <w:sdt>
          <w:sdtPr>
            <w:id w:val="2495876"/>
            <w:placeholder>
              <w:docPart w:val="4BAB053F03214987AFF9E8B5D777B341"/>
            </w:placeholder>
            <w:temporary/>
            <w:showingPlcHdr/>
          </w:sdtPr>
          <w:sdtEndPr/>
          <w:sdtContent>
            <w:tc>
              <w:tcPr>
                <w:tcW w:w="2088" w:type="dxa"/>
                <w:tcBorders>
                  <w:top w:val="single" w:sz="4" w:space="0" w:color="7F7F7F" w:themeColor="text1" w:themeTint="80"/>
                  <w:left w:val="nil"/>
                  <w:bottom w:val="nil"/>
                  <w:right w:val="nil"/>
                </w:tcBorders>
              </w:tcPr>
              <w:p w:rsidR="006962EF" w:rsidRPr="006962EF" w:rsidRDefault="007D5AB6" w:rsidP="006962EF">
                <w:pPr>
                  <w:pStyle w:val="Dates"/>
                </w:pPr>
                <w:r>
                  <w:t>[Dates]</w:t>
                </w:r>
              </w:p>
            </w:tc>
          </w:sdtContent>
        </w:sdt>
      </w:tr>
      <w:tr w:rsidR="006962EF" w:rsidRPr="00DE7766" w:rsidTr="00AC26FD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390" w:type="dxa"/>
            <w:gridSpan w:val="3"/>
            <w:tcBorders>
              <w:top w:val="nil"/>
              <w:left w:val="nil"/>
              <w:right w:val="nil"/>
            </w:tcBorders>
          </w:tcPr>
          <w:p w:rsidR="00D4662D" w:rsidRDefault="001E0CD7" w:rsidP="00D4662D">
            <w:pPr>
              <w:pStyle w:val="Location"/>
            </w:pPr>
            <w:r>
              <w:t>Menlo Park, CA</w:t>
            </w:r>
          </w:p>
          <w:p w:rsidR="006962EF" w:rsidRPr="006962EF" w:rsidRDefault="001E0CD7" w:rsidP="001E0CD7">
            <w:pPr>
              <w:pStyle w:val="ListParagraph"/>
            </w:pPr>
            <w:r>
              <w:t>Website Developer bootcamp</w:t>
            </w:r>
          </w:p>
        </w:tc>
      </w:tr>
    </w:tbl>
    <w:p w:rsidR="008E18D5" w:rsidRPr="00DE7766" w:rsidRDefault="008E18D5" w:rsidP="00DE7766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D7"/>
    <w:rsid w:val="000022EB"/>
    <w:rsid w:val="00075E73"/>
    <w:rsid w:val="000B0EE9"/>
    <w:rsid w:val="000B419A"/>
    <w:rsid w:val="0010077D"/>
    <w:rsid w:val="00116379"/>
    <w:rsid w:val="001E0CD7"/>
    <w:rsid w:val="0025418C"/>
    <w:rsid w:val="002911C8"/>
    <w:rsid w:val="00301257"/>
    <w:rsid w:val="00361AFB"/>
    <w:rsid w:val="00374E86"/>
    <w:rsid w:val="003F5303"/>
    <w:rsid w:val="0041118B"/>
    <w:rsid w:val="005C5D33"/>
    <w:rsid w:val="006962EF"/>
    <w:rsid w:val="006E2432"/>
    <w:rsid w:val="00790D50"/>
    <w:rsid w:val="007A2F12"/>
    <w:rsid w:val="007D5AB6"/>
    <w:rsid w:val="008E18D5"/>
    <w:rsid w:val="0090731C"/>
    <w:rsid w:val="00907793"/>
    <w:rsid w:val="009548CA"/>
    <w:rsid w:val="00987217"/>
    <w:rsid w:val="00A07D6A"/>
    <w:rsid w:val="00A84E65"/>
    <w:rsid w:val="00AC26FD"/>
    <w:rsid w:val="00AF1168"/>
    <w:rsid w:val="00B54803"/>
    <w:rsid w:val="00C069B4"/>
    <w:rsid w:val="00C302EE"/>
    <w:rsid w:val="00C55F0B"/>
    <w:rsid w:val="00CD22BE"/>
    <w:rsid w:val="00D449BA"/>
    <w:rsid w:val="00D4662D"/>
    <w:rsid w:val="00D720EA"/>
    <w:rsid w:val="00D97489"/>
    <w:rsid w:val="00DE7766"/>
    <w:rsid w:val="00E33F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C19C02A-679D-4E18-B7E2-76991209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ing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48B885A3FD420683718A94FED4D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7566-C03B-410B-B378-15004765C151}"/>
      </w:docPartPr>
      <w:docPartBody>
        <w:p w:rsidR="003C00AC" w:rsidRDefault="003C00AC">
          <w:pPr>
            <w:pStyle w:val="4948B885A3FD420683718A94FED4D750"/>
          </w:pPr>
          <w:r>
            <w:t>Database: Microsoft SQL Server and Microsoft Access</w:t>
          </w:r>
        </w:p>
      </w:docPartBody>
    </w:docPart>
    <w:docPart>
      <w:docPartPr>
        <w:name w:val="D7AD01F9D5004FFBBC589F924E878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26DA8-569C-430E-B532-108A92C01645}"/>
      </w:docPartPr>
      <w:docPartBody>
        <w:p w:rsidR="003C00AC" w:rsidRDefault="003C00AC">
          <w:pPr>
            <w:pStyle w:val="D7AD01F9D5004FFBBC589F924E878551"/>
          </w:pPr>
          <w:r>
            <w:t>Platforms: Microsoft Windows</w:t>
          </w:r>
          <w:r>
            <w:rPr>
              <w:rFonts w:cs="Tahoma"/>
            </w:rPr>
            <w:t>®</w:t>
          </w:r>
          <w:r>
            <w:t xml:space="preserve"> XP and Microsoft Windows 7</w:t>
          </w:r>
        </w:p>
      </w:docPartBody>
    </w:docPart>
    <w:docPart>
      <w:docPartPr>
        <w:name w:val="1867BA7D6CC9495897326FC34AAAD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2F5B8-E4BE-4926-9F98-765564025A37}"/>
      </w:docPartPr>
      <w:docPartBody>
        <w:p w:rsidR="003C00AC" w:rsidRDefault="003C00AC">
          <w:pPr>
            <w:pStyle w:val="1867BA7D6CC9495897326FC34AAADF00"/>
          </w:pPr>
          <w:r>
            <w:t>Programmer Analyst</w:t>
          </w:r>
        </w:p>
      </w:docPartBody>
    </w:docPart>
    <w:docPart>
      <w:docPartPr>
        <w:name w:val="7493DE8C653444F38F0EB44BC1502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80B0C-B4E3-455C-B70A-2595BAFCF2F7}"/>
      </w:docPartPr>
      <w:docPartBody>
        <w:p w:rsidR="003C00AC" w:rsidRDefault="003C00AC">
          <w:pPr>
            <w:pStyle w:val="7493DE8C653444F38F0EB44BC1502D41"/>
          </w:pPr>
          <w:r>
            <w:t>[Dates]</w:t>
          </w:r>
        </w:p>
      </w:docPartBody>
    </w:docPart>
    <w:docPart>
      <w:docPartPr>
        <w:name w:val="4E15BD016E974FEAA323A1DB9436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31D72-3C0B-47E3-85C1-F54F9F1FD72E}"/>
      </w:docPartPr>
      <w:docPartBody>
        <w:p w:rsidR="003C00AC" w:rsidRDefault="003C00AC">
          <w:pPr>
            <w:pStyle w:val="4E15BD016E974FEAA323A1DB9436479A"/>
          </w:pPr>
          <w:r>
            <w:t>[Company Name]</w:t>
          </w:r>
        </w:p>
      </w:docPartBody>
    </w:docPart>
    <w:docPart>
      <w:docPartPr>
        <w:name w:val="CB2AA170DDC14A16B041BBA93BE24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E663F-8497-4110-8807-98D34334AE18}"/>
      </w:docPartPr>
      <w:docPartBody>
        <w:p w:rsidR="003C00AC" w:rsidRDefault="003C00AC">
          <w:pPr>
            <w:pStyle w:val="CB2AA170DDC14A16B041BBA93BE24AE2"/>
          </w:pPr>
          <w:r w:rsidRPr="00D4662D">
            <w:t>Primary responsibilities include design and development of server code.</w:t>
          </w:r>
        </w:p>
      </w:docPartBody>
    </w:docPart>
    <w:docPart>
      <w:docPartPr>
        <w:name w:val="8C7D069BAE3546D480721B2FD126E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FE52B-4A28-479C-A42B-528C772037E8}"/>
      </w:docPartPr>
      <w:docPartBody>
        <w:p w:rsidR="003C00AC" w:rsidRDefault="003C00AC">
          <w:pPr>
            <w:pStyle w:val="8C7D069BAE3546D480721B2FD126E500"/>
          </w:pPr>
          <w:r w:rsidRPr="00D4662D">
            <w:t xml:space="preserve">Developed and tested new </w:t>
          </w:r>
          <w:r w:rsidRPr="00D4662D">
            <w:t>financial reporting system using Visual Basic.</w:t>
          </w:r>
        </w:p>
      </w:docPartBody>
    </w:docPart>
    <w:docPart>
      <w:docPartPr>
        <w:name w:val="459A0244F1A448128CB628B6AA4FC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A5193-350C-49CA-990E-2A593AF8AB59}"/>
      </w:docPartPr>
      <w:docPartBody>
        <w:p w:rsidR="003C00AC" w:rsidRDefault="003C00AC">
          <w:pPr>
            <w:pStyle w:val="459A0244F1A448128CB628B6AA4FC417"/>
          </w:pPr>
          <w:r w:rsidRPr="00D4662D">
            <w:t>Performed Y2K modifications on existing financial software.</w:t>
          </w:r>
        </w:p>
      </w:docPartBody>
    </w:docPart>
    <w:docPart>
      <w:docPartPr>
        <w:name w:val="21F76B57493A4358A7CFF042AC8F8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B7F4D-E94D-4A7A-AAB9-EFCBADCBC0B9}"/>
      </w:docPartPr>
      <w:docPartBody>
        <w:p w:rsidR="003C00AC" w:rsidRDefault="003C00AC">
          <w:pPr>
            <w:pStyle w:val="21F76B57493A4358A7CFF042AC8F8D52"/>
          </w:pPr>
          <w:r>
            <w:t>Programmer Analyst</w:t>
          </w:r>
        </w:p>
      </w:docPartBody>
    </w:docPart>
    <w:docPart>
      <w:docPartPr>
        <w:name w:val="5D0669AFDB954174B64FEE68BA953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B600B-591A-46A6-AF95-42C0A0E9DDA1}"/>
      </w:docPartPr>
      <w:docPartBody>
        <w:p w:rsidR="003C00AC" w:rsidRDefault="003C00AC">
          <w:pPr>
            <w:pStyle w:val="5D0669AFDB954174B64FEE68BA9534B0"/>
          </w:pPr>
          <w:r>
            <w:t>[Dates]</w:t>
          </w:r>
        </w:p>
      </w:docPartBody>
    </w:docPart>
    <w:docPart>
      <w:docPartPr>
        <w:name w:val="C89D0D878465453487C9996930C14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F1A2C-3C4F-47FF-9E7C-E6B173A415C1}"/>
      </w:docPartPr>
      <w:docPartBody>
        <w:p w:rsidR="003C00AC" w:rsidRDefault="003C00AC">
          <w:pPr>
            <w:pStyle w:val="C89D0D878465453487C9996930C1451A"/>
          </w:pPr>
          <w:r>
            <w:t>[Company Name]</w:t>
          </w:r>
        </w:p>
      </w:docPartBody>
    </w:docPart>
    <w:docPart>
      <w:docPartPr>
        <w:name w:val="64685BE41DC34D5DAEAE8D5F745C6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65DF4-1A19-46D5-87CA-C6FA49F45A67}"/>
      </w:docPartPr>
      <w:docPartBody>
        <w:p w:rsidR="003C00AC" w:rsidRDefault="003C00AC">
          <w:pPr>
            <w:pStyle w:val="64685BE41DC34D5DAEAE8D5F745C60E5"/>
          </w:pPr>
          <w:r>
            <w:t>Developed online and batch test plans using Y2K critical test dates.</w:t>
          </w:r>
        </w:p>
      </w:docPartBody>
    </w:docPart>
    <w:docPart>
      <w:docPartPr>
        <w:name w:val="849F690E42674106864207FCB455C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53D99-4DFE-4086-96AC-48655727573B}"/>
      </w:docPartPr>
      <w:docPartBody>
        <w:p w:rsidR="003C00AC" w:rsidRDefault="003C00AC">
          <w:pPr>
            <w:pStyle w:val="849F690E42674106864207FCB455C795"/>
          </w:pPr>
          <w:r>
            <w:t>Developed and tested the new inventory</w:t>
          </w:r>
          <w:r>
            <w:t xml:space="preserve"> management system using C++.</w:t>
          </w:r>
        </w:p>
      </w:docPartBody>
    </w:docPart>
    <w:docPart>
      <w:docPartPr>
        <w:name w:val="9877B8049EBB4B07958BF570E74C3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ACFEE-9A29-48C2-9A8B-BA28DB8F7A6B}"/>
      </w:docPartPr>
      <w:docPartBody>
        <w:p w:rsidR="003C00AC" w:rsidRDefault="003C00AC">
          <w:pPr>
            <w:pStyle w:val="9877B8049EBB4B07958BF570E74C3233"/>
          </w:pPr>
          <w:r>
            <w:t>Modified and tested order processing system using C++.</w:t>
          </w:r>
        </w:p>
      </w:docPartBody>
    </w:docPart>
    <w:docPart>
      <w:docPartPr>
        <w:name w:val="B2FA68A5538C4A6388B7F6BBAC123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6F4B-2117-4C0D-B597-8DAEB82DAAC7}"/>
      </w:docPartPr>
      <w:docPartBody>
        <w:p w:rsidR="003C00AC" w:rsidRDefault="003C00AC">
          <w:pPr>
            <w:pStyle w:val="B2FA68A5538C4A6388B7F6BBAC123F03"/>
          </w:pPr>
          <w:r>
            <w:t>Information System Specialist</w:t>
          </w:r>
        </w:p>
      </w:docPartBody>
    </w:docPart>
    <w:docPart>
      <w:docPartPr>
        <w:name w:val="9B09AA3D74A14CE09273717A57B12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35523-E8E8-4B40-9294-858FC780A4B0}"/>
      </w:docPartPr>
      <w:docPartBody>
        <w:p w:rsidR="003C00AC" w:rsidRDefault="003C00AC">
          <w:pPr>
            <w:pStyle w:val="9B09AA3D74A14CE09273717A57B1218B"/>
          </w:pPr>
          <w:r>
            <w:t>[Dates]</w:t>
          </w:r>
        </w:p>
      </w:docPartBody>
    </w:docPart>
    <w:docPart>
      <w:docPartPr>
        <w:name w:val="1A4775AA05FF47F28089D6988824B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9FA1B-CA53-45DC-BCDA-AFE22DC91754}"/>
      </w:docPartPr>
      <w:docPartBody>
        <w:p w:rsidR="003C00AC" w:rsidRDefault="003C00AC">
          <w:pPr>
            <w:pStyle w:val="1A4775AA05FF47F28089D6988824BAAD"/>
          </w:pPr>
          <w:r>
            <w:t>[Company Name]</w:t>
          </w:r>
        </w:p>
      </w:docPartBody>
    </w:docPart>
    <w:docPart>
      <w:docPartPr>
        <w:name w:val="DDFBBD7AD5D042E8B6353E2A94A70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27C5A-0171-4C96-BADB-500C34BCA856}"/>
      </w:docPartPr>
      <w:docPartBody>
        <w:p w:rsidR="003C00AC" w:rsidRDefault="003C00AC">
          <w:pPr>
            <w:pStyle w:val="DDFBBD7AD5D042E8B6353E2A94A708C8"/>
          </w:pPr>
          <w:r w:rsidRPr="00D4662D">
            <w:t xml:space="preserve">Provided object-oriented design, programming and implementation support to the customer </w:t>
          </w:r>
          <w:r>
            <w:t>billing system, written in C++</w:t>
          </w:r>
          <w:r>
            <w:t>.</w:t>
          </w:r>
        </w:p>
      </w:docPartBody>
    </w:docPart>
    <w:docPart>
      <w:docPartPr>
        <w:name w:val="C8020876490D42788A07F60B11DB4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AF7A-3943-40BB-9C21-3B13AD27DCD5}"/>
      </w:docPartPr>
      <w:docPartBody>
        <w:p w:rsidR="003C00AC" w:rsidRDefault="003C00AC">
          <w:pPr>
            <w:pStyle w:val="C8020876490D42788A07F60B11DB4BDD"/>
          </w:pPr>
          <w:r w:rsidRPr="00D4662D">
            <w:t>Prepared test plans and data, and user documentation for customer billing system.</w:t>
          </w:r>
        </w:p>
      </w:docPartBody>
    </w:docPart>
    <w:docPart>
      <w:docPartPr>
        <w:name w:val="57341D99A0134559894E0C0B3ED12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ECA6F-20EB-4403-B4A2-8EDA7883F9B4}"/>
      </w:docPartPr>
      <w:docPartBody>
        <w:p w:rsidR="003C00AC" w:rsidRDefault="003C00AC">
          <w:pPr>
            <w:pStyle w:val="57341D99A0134559894E0C0B3ED12CED"/>
          </w:pPr>
          <w:r w:rsidRPr="00D4662D">
            <w:t>Problem-solved hardware issues with fault-tolerant hard drives.</w:t>
          </w:r>
        </w:p>
      </w:docPartBody>
    </w:docPart>
    <w:docPart>
      <w:docPartPr>
        <w:name w:val="4BAB053F03214987AFF9E8B5D777B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681CD-70D8-44EF-851A-6E22D72D89A7}"/>
      </w:docPartPr>
      <w:docPartBody>
        <w:p w:rsidR="003C00AC" w:rsidRDefault="003C00AC">
          <w:pPr>
            <w:pStyle w:val="4BAB053F03214987AFF9E8B5D777B341"/>
          </w:pPr>
          <w:r>
            <w:t>[Dates]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AC"/>
    <w:rsid w:val="003C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0AA593186C4D0A88ADC586A7BF1F0C">
    <w:name w:val="400AA593186C4D0A88ADC586A7BF1F0C"/>
  </w:style>
  <w:style w:type="paragraph" w:customStyle="1" w:styleId="980733A398BA43E28138DC909E5B4193">
    <w:name w:val="980733A398BA43E28138DC909E5B4193"/>
  </w:style>
  <w:style w:type="paragraph" w:customStyle="1" w:styleId="3351C442F9954853A01EDE56F56D92CA">
    <w:name w:val="3351C442F9954853A01EDE56F56D92CA"/>
  </w:style>
  <w:style w:type="paragraph" w:customStyle="1" w:styleId="AFDD24EE3DFA4F4296D4AA9316552080">
    <w:name w:val="AFDD24EE3DFA4F4296D4AA9316552080"/>
  </w:style>
  <w:style w:type="paragraph" w:customStyle="1" w:styleId="A736C83492694D2F99A1F55CDB1ED45F">
    <w:name w:val="A736C83492694D2F99A1F55CDB1ED45F"/>
  </w:style>
  <w:style w:type="paragraph" w:customStyle="1" w:styleId="ABA5ACE3A3834B569947130C083399D2">
    <w:name w:val="ABA5ACE3A3834B569947130C083399D2"/>
  </w:style>
  <w:style w:type="paragraph" w:customStyle="1" w:styleId="31F520887EFB4DD4AB942D41C91504BB">
    <w:name w:val="31F520887EFB4DD4AB942D41C91504BB"/>
  </w:style>
  <w:style w:type="paragraph" w:customStyle="1" w:styleId="4948B885A3FD420683718A94FED4D750">
    <w:name w:val="4948B885A3FD420683718A94FED4D750"/>
  </w:style>
  <w:style w:type="paragraph" w:customStyle="1" w:styleId="D7AD01F9D5004FFBBC589F924E878551">
    <w:name w:val="D7AD01F9D5004FFBBC589F924E878551"/>
  </w:style>
  <w:style w:type="paragraph" w:customStyle="1" w:styleId="1867BA7D6CC9495897326FC34AAADF00">
    <w:name w:val="1867BA7D6CC9495897326FC34AAADF00"/>
  </w:style>
  <w:style w:type="paragraph" w:customStyle="1" w:styleId="7493DE8C653444F38F0EB44BC1502D41">
    <w:name w:val="7493DE8C653444F38F0EB44BC1502D41"/>
  </w:style>
  <w:style w:type="paragraph" w:customStyle="1" w:styleId="4E15BD016E974FEAA323A1DB9436479A">
    <w:name w:val="4E15BD016E974FEAA323A1DB9436479A"/>
  </w:style>
  <w:style w:type="paragraph" w:customStyle="1" w:styleId="CB2AA170DDC14A16B041BBA93BE24AE2">
    <w:name w:val="CB2AA170DDC14A16B041BBA93BE24AE2"/>
  </w:style>
  <w:style w:type="paragraph" w:customStyle="1" w:styleId="8C7D069BAE3546D480721B2FD126E500">
    <w:name w:val="8C7D069BAE3546D480721B2FD126E500"/>
  </w:style>
  <w:style w:type="paragraph" w:customStyle="1" w:styleId="459A0244F1A448128CB628B6AA4FC417">
    <w:name w:val="459A0244F1A448128CB628B6AA4FC417"/>
  </w:style>
  <w:style w:type="paragraph" w:customStyle="1" w:styleId="21F76B57493A4358A7CFF042AC8F8D52">
    <w:name w:val="21F76B57493A4358A7CFF042AC8F8D52"/>
  </w:style>
  <w:style w:type="paragraph" w:customStyle="1" w:styleId="5D0669AFDB954174B64FEE68BA9534B0">
    <w:name w:val="5D0669AFDB954174B64FEE68BA9534B0"/>
  </w:style>
  <w:style w:type="paragraph" w:customStyle="1" w:styleId="C89D0D878465453487C9996930C1451A">
    <w:name w:val="C89D0D878465453487C9996930C1451A"/>
  </w:style>
  <w:style w:type="paragraph" w:customStyle="1" w:styleId="64685BE41DC34D5DAEAE8D5F745C60E5">
    <w:name w:val="64685BE41DC34D5DAEAE8D5F745C60E5"/>
  </w:style>
  <w:style w:type="paragraph" w:customStyle="1" w:styleId="849F690E42674106864207FCB455C795">
    <w:name w:val="849F690E42674106864207FCB455C795"/>
  </w:style>
  <w:style w:type="paragraph" w:customStyle="1" w:styleId="9877B8049EBB4B07958BF570E74C3233">
    <w:name w:val="9877B8049EBB4B07958BF570E74C3233"/>
  </w:style>
  <w:style w:type="paragraph" w:customStyle="1" w:styleId="B2FA68A5538C4A6388B7F6BBAC123F03">
    <w:name w:val="B2FA68A5538C4A6388B7F6BBAC123F03"/>
  </w:style>
  <w:style w:type="paragraph" w:customStyle="1" w:styleId="9B09AA3D74A14CE09273717A57B1218B">
    <w:name w:val="9B09AA3D74A14CE09273717A57B1218B"/>
  </w:style>
  <w:style w:type="paragraph" w:customStyle="1" w:styleId="1A4775AA05FF47F28089D6988824BAAD">
    <w:name w:val="1A4775AA05FF47F28089D6988824BAAD"/>
  </w:style>
  <w:style w:type="paragraph" w:customStyle="1" w:styleId="DDFBBD7AD5D042E8B6353E2A94A708C8">
    <w:name w:val="DDFBBD7AD5D042E8B6353E2A94A708C8"/>
  </w:style>
  <w:style w:type="paragraph" w:customStyle="1" w:styleId="C8020876490D42788A07F60B11DB4BDD">
    <w:name w:val="C8020876490D42788A07F60B11DB4BDD"/>
  </w:style>
  <w:style w:type="paragraph" w:customStyle="1" w:styleId="57341D99A0134559894E0C0B3ED12CED">
    <w:name w:val="57341D99A0134559894E0C0B3ED12CED"/>
  </w:style>
  <w:style w:type="paragraph" w:customStyle="1" w:styleId="6DDA0F0CA9474C45B1F3B58120671992">
    <w:name w:val="6DDA0F0CA9474C45B1F3B58120671992"/>
  </w:style>
  <w:style w:type="paragraph" w:customStyle="1" w:styleId="4BAB053F03214987AFF9E8B5D777B341">
    <w:name w:val="4BAB053F03214987AFF9E8B5D777B341"/>
  </w:style>
  <w:style w:type="paragraph" w:customStyle="1" w:styleId="8660D30A8475425F96F04A667D85384A">
    <w:name w:val="8660D30A8475425F96F04A667D85384A"/>
  </w:style>
  <w:style w:type="paragraph" w:customStyle="1" w:styleId="EF195F6C2D664785A1D84467A0044E02">
    <w:name w:val="EF195F6C2D664785A1D84467A0044E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5</TotalTime>
  <Pages>1</Pages>
  <Words>165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Coding</dc:creator>
  <cp:keywords/>
  <cp:lastModifiedBy>Coding</cp:lastModifiedBy>
  <cp:revision>2</cp:revision>
  <cp:lastPrinted>2004-03-09T22:36:00Z</cp:lastPrinted>
  <dcterms:created xsi:type="dcterms:W3CDTF">2016-03-10T23:02:00Z</dcterms:created>
  <dcterms:modified xsi:type="dcterms:W3CDTF">2016-04-01T20:11:00Z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